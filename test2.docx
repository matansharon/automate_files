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APPLIED MEDICAL RESOURCES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 w:rsidRPr="00025764">
        <w:rPr>
          <w:b/>
          <w:bCs/>
          <w:highlight w:val="yellow"/>
        </w:rPr>
        <w:t>Dear Valued Customer,</w:t>
      </w:r>
      <w:r w:rsidRPr="004B6765">
        <w:rPr>
          <w:b/>
          <w:bCs/>
        </w:rPr>
        <w:t xml:space="preserve"> 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 w:rsidR="00E56737" w:rsidRPr="00D82D8A" w14:paraId="2CD33984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F726" w14:textId="57D6152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4119" w14:textId="500B2D4F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4330" w14:textId="4D2CF04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440872E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55D2" w14:textId="18C1CAB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1D19" w14:textId="6685094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030AF" w14:textId="4AF650C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782E290E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7A2" w14:textId="19BC6EAA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FD27" w14:textId="393AA443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B010" w14:textId="5D8B048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8D83259" w14:textId="77777777" w:rsidTr="009A2BC5">
        <w:trPr>
          <w:trHeight w:val="146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F6B9" w14:textId="27CDBAE6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BC4" w14:textId="0AEC56E1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DCFC3" w14:textId="6CEE3ECE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  <w:tr w:rsidR="00E56737" w:rsidRPr="00D82D8A" w14:paraId="5B98066C" w14:textId="77777777" w:rsidTr="009A2BC5">
        <w:trPr>
          <w:trHeight w:val="45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573F" w14:textId="60137187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00B4" w14:textId="682EA240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7B3C2" w14:textId="1A87D622" w:rsidR="00E56737" w:rsidRPr="00E56737" w:rsidRDefault="00E56737" w:rsidP="004B1132">
            <w:pPr>
              <w:bidi w:val="0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1FEE18C1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FC36C" w14:textId="77777777" w:rsidR="00F0472B" w:rsidRDefault="00F0472B" w:rsidP="009B784A">
      <w:r>
        <w:separator/>
      </w:r>
    </w:p>
  </w:endnote>
  <w:endnote w:type="continuationSeparator" w:id="0">
    <w:p w14:paraId="67E49A9C" w14:textId="77777777" w:rsidR="00F0472B" w:rsidRDefault="00F0472B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EndPr/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43ED" w14:textId="77777777" w:rsidR="00F0472B" w:rsidRDefault="00F0472B" w:rsidP="009B784A">
      <w:r>
        <w:separator/>
      </w:r>
    </w:p>
  </w:footnote>
  <w:footnote w:type="continuationSeparator" w:id="0">
    <w:p w14:paraId="6F286C06" w14:textId="77777777" w:rsidR="00F0472B" w:rsidRDefault="00F0472B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NTS02\manufacturing\&#1492;&#1504;&#1491;&#1505;&#1514;%20&#1497;&#1510;&#1493;&#1512;\&#1489;&#1511;&#1512;&#1514;%20&#1514;&#1510;&#1493;&#1512;&#1492;\&#1492;&#1493;&#1491;&#1506;&#1493;&#1514;%20&#1500;&#1500;&#1511;&#1493;&#1495;&#1493;&#1514;%20&#1506;&#1500;%20&#1513;&#1497;&#1504;&#1493;&#1497;&#1497;&#1501;\Elcam-letterhead-IL_text-Numbers-2021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Elcam-letterhead-IL_text-Numbers-2021</Template>
  <TotalTime>10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Daphna Pluda</cp:lastModifiedBy>
  <cp:revision>3</cp:revision>
  <cp:lastPrinted>2014-09-30T08:33:00Z</cp:lastPrinted>
  <dcterms:created xsi:type="dcterms:W3CDTF">2022-11-28T13:16:00Z</dcterms:created>
  <dcterms:modified xsi:type="dcterms:W3CDTF">2022-11-28T13:20:00Z</dcterms:modified>
</cp:coreProperties>
</file>